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1642B44E" w14:textId="77777777" w:rsidTr="00007728">
        <w:trPr>
          <w:trHeight w:hRule="exact" w:val="1800"/>
        </w:trPr>
        <w:tc>
          <w:tcPr>
            <w:tcW w:w="9360" w:type="dxa"/>
            <w:tcMar>
              <w:top w:w="0" w:type="dxa"/>
              <w:bottom w:w="0" w:type="dxa"/>
            </w:tcMar>
          </w:tcPr>
          <w:p w14:paraId="10C5D1A1" w14:textId="77777777" w:rsidR="00692703" w:rsidRPr="00CF1A49" w:rsidRDefault="005A487E" w:rsidP="00913946">
            <w:pPr>
              <w:pStyle w:val="Title"/>
            </w:pPr>
            <w:r>
              <w:t>Jeff</w:t>
            </w:r>
            <w:r w:rsidR="00692703" w:rsidRPr="00CF1A49">
              <w:t xml:space="preserve"> </w:t>
            </w:r>
            <w:r>
              <w:rPr>
                <w:rStyle w:val="IntenseEmphasis"/>
              </w:rPr>
              <w:t>Ambrosini</w:t>
            </w:r>
          </w:p>
          <w:p w14:paraId="1007B9C6" w14:textId="77777777" w:rsidR="00692703" w:rsidRPr="00CF1A49" w:rsidRDefault="005A487E" w:rsidP="00913946">
            <w:pPr>
              <w:pStyle w:val="ContactInfo"/>
              <w:contextualSpacing w:val="0"/>
            </w:pPr>
            <w:r>
              <w:t>1789 Grand Rue Dr Casselberry, FL 32707</w:t>
            </w:r>
            <w:r w:rsidR="00692703" w:rsidRPr="00CF1A49">
              <w:t xml:space="preserve"> </w:t>
            </w:r>
            <w:sdt>
              <w:sdtPr>
                <w:alias w:val="Divider dot:"/>
                <w:tag w:val="Divider dot:"/>
                <w:id w:val="-1459182552"/>
                <w:placeholder>
                  <w:docPart w:val="C370CD6C80654420890B5CCB2785CDBF"/>
                </w:placeholder>
                <w:temporary/>
                <w:showingPlcHdr/>
                <w15:appearance w15:val="hidden"/>
              </w:sdtPr>
              <w:sdtEndPr/>
              <w:sdtContent>
                <w:r w:rsidR="00692703" w:rsidRPr="00CF1A49">
                  <w:t>·</w:t>
                </w:r>
              </w:sdtContent>
            </w:sdt>
            <w:r w:rsidR="00692703" w:rsidRPr="00CF1A49">
              <w:t xml:space="preserve"> </w:t>
            </w:r>
            <w:r>
              <w:t>407-492-6821</w:t>
            </w:r>
          </w:p>
          <w:p w14:paraId="136EA1D2" w14:textId="77777777" w:rsidR="00692703" w:rsidRPr="00CF1A49" w:rsidRDefault="005A487E" w:rsidP="00913946">
            <w:pPr>
              <w:pStyle w:val="ContactInfoEmphasis"/>
              <w:contextualSpacing w:val="0"/>
            </w:pPr>
            <w:r>
              <w:t>jeffambrosini@gmail.com</w:t>
            </w:r>
            <w:r w:rsidR="00692703" w:rsidRPr="00CF1A49">
              <w:t xml:space="preserve"> </w:t>
            </w:r>
            <w:sdt>
              <w:sdtPr>
                <w:alias w:val="Divider dot:"/>
                <w:tag w:val="Divider dot:"/>
                <w:id w:val="2000459528"/>
                <w:placeholder>
                  <w:docPart w:val="EC6667A6EC4D4ECEB3E285C1361E0975"/>
                </w:placeholder>
                <w:temporary/>
                <w:showingPlcHdr/>
                <w15:appearance w15:val="hidden"/>
              </w:sdtPr>
              <w:sdtEndPr/>
              <w:sdtContent>
                <w:r w:rsidR="00692703" w:rsidRPr="00CF1A49">
                  <w:t>·</w:t>
                </w:r>
              </w:sdtContent>
            </w:sdt>
            <w:r w:rsidR="00692703" w:rsidRPr="00CF1A49">
              <w:t xml:space="preserve"> </w:t>
            </w:r>
            <w:hyperlink r:id="rId7" w:history="1">
              <w:r w:rsidRPr="005A487E">
                <w:rPr>
                  <w:b w:val="0"/>
                  <w:color w:val="0000FF"/>
                  <w:u w:val="single"/>
                </w:rPr>
                <w:t>https://www.linkedin.com/in/jeff-ambrosini-a0691517b/</w:t>
              </w:r>
            </w:hyperlink>
            <w:r w:rsidR="00692703" w:rsidRPr="00CF1A49">
              <w:t xml:space="preserve"> </w:t>
            </w:r>
            <w:sdt>
              <w:sdtPr>
                <w:alias w:val="Divider dot:"/>
                <w:tag w:val="Divider dot:"/>
                <w:id w:val="759871761"/>
                <w:placeholder>
                  <w:docPart w:val="96E1D392185043FCA7F35E00DB769AD2"/>
                </w:placeholder>
                <w:temporary/>
                <w:showingPlcHdr/>
                <w15:appearance w15:val="hidden"/>
              </w:sdtPr>
              <w:sdtEndPr/>
              <w:sdtContent>
                <w:r w:rsidR="00692703" w:rsidRPr="00CF1A49">
                  <w:t>·</w:t>
                </w:r>
              </w:sdtContent>
            </w:sdt>
            <w:r w:rsidR="00692703" w:rsidRPr="00CF1A49">
              <w:t xml:space="preserve"> </w:t>
            </w:r>
          </w:p>
        </w:tc>
      </w:tr>
      <w:tr w:rsidR="009571D8" w:rsidRPr="00CF1A49" w14:paraId="1B5B75EE" w14:textId="77777777" w:rsidTr="00692703">
        <w:tc>
          <w:tcPr>
            <w:tcW w:w="9360" w:type="dxa"/>
            <w:tcMar>
              <w:top w:w="432" w:type="dxa"/>
            </w:tcMar>
          </w:tcPr>
          <w:p w14:paraId="180BE4F6" w14:textId="77777777" w:rsidR="001755A8" w:rsidRPr="00CF1A49" w:rsidRDefault="00EA30AF" w:rsidP="00913946">
            <w:pPr>
              <w:contextualSpacing w:val="0"/>
            </w:pPr>
            <w:r>
              <w:t>I am a full stack web developer looking for a career in web development.</w:t>
            </w:r>
            <w:bookmarkStart w:id="0" w:name="_GoBack"/>
            <w:bookmarkEnd w:id="0"/>
          </w:p>
        </w:tc>
      </w:tr>
    </w:tbl>
    <w:p w14:paraId="1EC7E6A8" w14:textId="77777777" w:rsidR="004E01EB" w:rsidRPr="00CF1A49" w:rsidRDefault="00EA30AF" w:rsidP="004E01EB">
      <w:pPr>
        <w:pStyle w:val="Heading1"/>
      </w:pPr>
      <w:sdt>
        <w:sdtPr>
          <w:alias w:val="Experience:"/>
          <w:tag w:val="Experience:"/>
          <w:id w:val="-1983300934"/>
          <w:placeholder>
            <w:docPart w:val="9F3C3BE7ABF74A4989D71C92299C5FE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D0BF1" w:rsidRPr="00CF1A49" w14:paraId="2CEA87B8" w14:textId="77777777" w:rsidTr="00D66A52">
        <w:tc>
          <w:tcPr>
            <w:tcW w:w="9355" w:type="dxa"/>
          </w:tcPr>
          <w:p w14:paraId="75E88189" w14:textId="77777777" w:rsidR="001D0BF1" w:rsidRPr="00CF1A49" w:rsidRDefault="005A487E" w:rsidP="001D0BF1">
            <w:pPr>
              <w:pStyle w:val="Heading3"/>
              <w:contextualSpacing w:val="0"/>
              <w:outlineLvl w:val="2"/>
            </w:pPr>
            <w:r>
              <w:t>4/13</w:t>
            </w:r>
            <w:r w:rsidR="001D0BF1" w:rsidRPr="00CF1A49">
              <w:t xml:space="preserve"> – </w:t>
            </w:r>
            <w:r>
              <w:t>11/18</w:t>
            </w:r>
          </w:p>
          <w:p w14:paraId="73BE620C" w14:textId="77777777" w:rsidR="001D0BF1" w:rsidRPr="00CF1A49" w:rsidRDefault="005A487E" w:rsidP="001D0BF1">
            <w:pPr>
              <w:pStyle w:val="Heading2"/>
              <w:contextualSpacing w:val="0"/>
              <w:outlineLvl w:val="1"/>
            </w:pPr>
            <w:r w:rsidRPr="005A487E">
              <w:t>Service Advisor</w:t>
            </w:r>
            <w:r w:rsidR="001D0BF1" w:rsidRPr="00CF1A49">
              <w:t xml:space="preserve">, </w:t>
            </w:r>
            <w:r>
              <w:rPr>
                <w:rStyle w:val="SubtleReference"/>
              </w:rPr>
              <w:t>Audi North orlando</w:t>
            </w:r>
          </w:p>
          <w:p w14:paraId="69C45B2C" w14:textId="77777777" w:rsidR="001E3120" w:rsidRPr="00CF1A49" w:rsidRDefault="005A487E" w:rsidP="001D0BF1">
            <w:pPr>
              <w:contextualSpacing w:val="0"/>
            </w:pPr>
            <w:r w:rsidRPr="005A487E">
              <w:t xml:space="preserve">Responsibilities include greeting customers when they </w:t>
            </w:r>
            <w:proofErr w:type="gramStart"/>
            <w:r w:rsidRPr="005A487E">
              <w:t>arrive, and</w:t>
            </w:r>
            <w:proofErr w:type="gramEnd"/>
            <w:r w:rsidRPr="005A487E">
              <w:t xml:space="preserve"> determining their concerns/needs of their vehicle and building a relationship with them.  This requires extensive product knowledge, customer service skills, and the ability to troubleshoot complex symptoms with the customer's input to give the technician the best possible direction.  Explain and clarify the necessary repair work to the customer to get permission for the repair(s).  Then repair order is filled out and given to the technician to successfully complete the repair.  Follow up with the customer to verify all concerns/issues were addressed.</w:t>
            </w:r>
          </w:p>
        </w:tc>
      </w:tr>
      <w:tr w:rsidR="00F61DF9" w:rsidRPr="00CF1A49" w14:paraId="46D3997C" w14:textId="77777777" w:rsidTr="007327AE">
        <w:trPr>
          <w:trHeight w:val="20"/>
        </w:trPr>
        <w:tc>
          <w:tcPr>
            <w:tcW w:w="9355" w:type="dxa"/>
            <w:tcMar>
              <w:top w:w="216" w:type="dxa"/>
            </w:tcMar>
          </w:tcPr>
          <w:p w14:paraId="3C65646D" w14:textId="77777777" w:rsidR="00F61DF9" w:rsidRPr="00CF1A49" w:rsidRDefault="007A51BC" w:rsidP="00F61DF9">
            <w:pPr>
              <w:pStyle w:val="Heading3"/>
              <w:contextualSpacing w:val="0"/>
              <w:outlineLvl w:val="2"/>
            </w:pPr>
            <w:r>
              <w:t>2/10</w:t>
            </w:r>
            <w:r w:rsidR="00F61DF9" w:rsidRPr="00CF1A49">
              <w:t xml:space="preserve"> – </w:t>
            </w:r>
            <w:r>
              <w:t>6/12</w:t>
            </w:r>
          </w:p>
          <w:p w14:paraId="18CA877C" w14:textId="77777777" w:rsidR="00F61DF9" w:rsidRPr="00CF1A49" w:rsidRDefault="007A51BC" w:rsidP="00F61DF9">
            <w:pPr>
              <w:pStyle w:val="Heading2"/>
              <w:contextualSpacing w:val="0"/>
              <w:outlineLvl w:val="1"/>
            </w:pPr>
            <w:r>
              <w:t>service advisor</w:t>
            </w:r>
            <w:r w:rsidR="00F61DF9" w:rsidRPr="00CF1A49">
              <w:t xml:space="preserve">, </w:t>
            </w:r>
            <w:r>
              <w:rPr>
                <w:rStyle w:val="SubtleReference"/>
              </w:rPr>
              <w:t>aristocrat volkswagen</w:t>
            </w:r>
          </w:p>
          <w:p w14:paraId="2CBC6A61" w14:textId="77777777" w:rsidR="00F61DF9" w:rsidRDefault="007A51BC" w:rsidP="00F61DF9">
            <w:r w:rsidRPr="007A51BC">
              <w:t xml:space="preserve">Responsibilities include greeting customers when they </w:t>
            </w:r>
            <w:proofErr w:type="gramStart"/>
            <w:r w:rsidRPr="007A51BC">
              <w:t>arrive, and</w:t>
            </w:r>
            <w:proofErr w:type="gramEnd"/>
            <w:r w:rsidRPr="007A51BC">
              <w:t xml:space="preserve"> determining their concerns/needs of their vehicle and building a relationship with them.  This requires extensive product knowledge, customer service skills, and the ability to troubleshoot complex symptoms with the customer's input to give the technician the best possible direction.  Explain and clarify the necessary repair work to the customer to get permission for the repair(s).  Then repair order is filled out and given to the technician to successfully complete the repair.  Follow up with the customer to verify all concerns/issues were addressed.</w:t>
            </w:r>
          </w:p>
          <w:p w14:paraId="5349C5E8" w14:textId="77777777" w:rsidR="007A51BC" w:rsidRDefault="007A51BC" w:rsidP="00F61DF9"/>
          <w:p w14:paraId="503A37BD" w14:textId="77777777" w:rsidR="007A51BC" w:rsidRPr="00CF1A49" w:rsidRDefault="007A51BC" w:rsidP="007A51BC">
            <w:pPr>
              <w:pStyle w:val="Heading3"/>
              <w:contextualSpacing w:val="0"/>
              <w:outlineLvl w:val="2"/>
            </w:pPr>
            <w:r>
              <w:t>7</w:t>
            </w:r>
            <w:r>
              <w:t>/</w:t>
            </w:r>
            <w:r>
              <w:t>09</w:t>
            </w:r>
            <w:r w:rsidRPr="00CF1A49">
              <w:t xml:space="preserve"> – </w:t>
            </w:r>
            <w:r>
              <w:t>2</w:t>
            </w:r>
            <w:r>
              <w:t>/1</w:t>
            </w:r>
            <w:r>
              <w:t>0</w:t>
            </w:r>
          </w:p>
          <w:p w14:paraId="64791B0F" w14:textId="77777777" w:rsidR="007A51BC" w:rsidRPr="00CF1A49" w:rsidRDefault="007A51BC" w:rsidP="007A51BC">
            <w:pPr>
              <w:pStyle w:val="Heading2"/>
              <w:contextualSpacing w:val="0"/>
              <w:outlineLvl w:val="1"/>
            </w:pPr>
            <w:r>
              <w:t>customer service representative</w:t>
            </w:r>
            <w:r w:rsidRPr="00CF1A49">
              <w:t xml:space="preserve">, </w:t>
            </w:r>
            <w:r>
              <w:rPr>
                <w:rStyle w:val="SubtleReference"/>
              </w:rPr>
              <w:t>Fairwinds credit union</w:t>
            </w:r>
          </w:p>
          <w:p w14:paraId="151000A5" w14:textId="77777777" w:rsidR="007A51BC" w:rsidRDefault="007A51BC" w:rsidP="00F61DF9">
            <w:r>
              <w:t xml:space="preserve">Customer service representative </w:t>
            </w:r>
            <w:r w:rsidRPr="007A51BC">
              <w:t>in credit union call center. Responsibilities included making sure customer had the correct accounts for their needs and addressing any concerns they had about their accounts. This required knowledge of all products offered by the credit union and how they compared to other banks/credit unions.</w:t>
            </w:r>
          </w:p>
          <w:p w14:paraId="21F56687" w14:textId="77777777" w:rsidR="007A51BC" w:rsidRDefault="007A51BC" w:rsidP="00F61DF9"/>
          <w:p w14:paraId="5E6AFF70" w14:textId="77777777" w:rsidR="007A51BC" w:rsidRPr="00CF1A49" w:rsidRDefault="007A51BC" w:rsidP="007A51BC">
            <w:pPr>
              <w:pStyle w:val="Heading3"/>
              <w:contextualSpacing w:val="0"/>
              <w:outlineLvl w:val="2"/>
            </w:pPr>
            <w:r>
              <w:t>9</w:t>
            </w:r>
            <w:r>
              <w:t>/0</w:t>
            </w:r>
            <w:r>
              <w:t>8</w:t>
            </w:r>
            <w:r w:rsidRPr="00CF1A49">
              <w:t xml:space="preserve"> – </w:t>
            </w:r>
            <w:r>
              <w:t>6</w:t>
            </w:r>
            <w:r>
              <w:t>/</w:t>
            </w:r>
            <w:r>
              <w:t>09</w:t>
            </w:r>
          </w:p>
          <w:p w14:paraId="49D666F2" w14:textId="77777777" w:rsidR="007A51BC" w:rsidRPr="00CF1A49" w:rsidRDefault="007A51BC" w:rsidP="007A51BC">
            <w:pPr>
              <w:pStyle w:val="Heading2"/>
              <w:contextualSpacing w:val="0"/>
              <w:outlineLvl w:val="1"/>
            </w:pPr>
            <w:r>
              <w:t>sales</w:t>
            </w:r>
            <w:r>
              <w:t xml:space="preserve"> representative</w:t>
            </w:r>
            <w:r w:rsidRPr="00CF1A49">
              <w:t xml:space="preserve">, </w:t>
            </w:r>
            <w:r>
              <w:rPr>
                <w:rStyle w:val="SubtleReference"/>
              </w:rPr>
              <w:t>ridenow powersports</w:t>
            </w:r>
          </w:p>
          <w:p w14:paraId="41382409" w14:textId="77777777" w:rsidR="007A51BC" w:rsidRDefault="007A51BC" w:rsidP="00F61DF9">
            <w:r>
              <w:t xml:space="preserve">Sales representative </w:t>
            </w:r>
            <w:r w:rsidRPr="007A51BC">
              <w:t xml:space="preserve">for a multi-line motorcycle/ATV dealership.  Responsibilities included greeting customers, asking probing questions to match which product will best meet the customer's needs.  This requires extensive product knowledge of all lines carried by our dealership, as well as the competition in order to answer all customer questions.  Responsible for filling out all sales and State related paperwork for the customer to complete the sale and registration of each sold unit. </w:t>
            </w:r>
          </w:p>
          <w:p w14:paraId="21CB4A1C" w14:textId="77777777" w:rsidR="007A51BC" w:rsidRDefault="007A51BC" w:rsidP="00F61DF9"/>
          <w:p w14:paraId="0EE6C9AD" w14:textId="77777777" w:rsidR="007A51BC" w:rsidRDefault="007A51BC" w:rsidP="00F61DF9"/>
        </w:tc>
      </w:tr>
    </w:tbl>
    <w:sdt>
      <w:sdtPr>
        <w:alias w:val="Education:"/>
        <w:tag w:val="Education:"/>
        <w:id w:val="-1908763273"/>
        <w:placeholder>
          <w:docPart w:val="9600AB4261604DD79EEFDCA3C562EEC1"/>
        </w:placeholder>
        <w:temporary/>
        <w:showingPlcHdr/>
        <w15:appearance w15:val="hidden"/>
      </w:sdtPr>
      <w:sdtEndPr/>
      <w:sdtContent>
        <w:p w14:paraId="3EB40742" w14:textId="77777777" w:rsidR="00DA59AA" w:rsidRPr="00CF1A49" w:rsidRDefault="00DA59AA" w:rsidP="0097790C">
          <w:pPr>
            <w:pStyle w:val="Heading1"/>
          </w:pPr>
          <w:r w:rsidRPr="00CF1A49">
            <w:t>Education</w:t>
          </w:r>
        </w:p>
      </w:sdtContent>
    </w:sdt>
    <w:tbl>
      <w:tblPr>
        <w:tblStyle w:val="TableGrid"/>
        <w:tblW w:w="44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576"/>
      </w:tblGrid>
      <w:tr w:rsidR="001D0BF1" w:rsidRPr="00CF1A49" w14:paraId="2FC7CE2F" w14:textId="77777777" w:rsidTr="007A51BC">
        <w:trPr>
          <w:trHeight w:val="112"/>
        </w:trPr>
        <w:tc>
          <w:tcPr>
            <w:tcW w:w="8296" w:type="dxa"/>
          </w:tcPr>
          <w:p w14:paraId="1B874752" w14:textId="77777777" w:rsidR="007327AE" w:rsidRPr="007327AE" w:rsidRDefault="007A51BC" w:rsidP="007A51BC">
            <w:pPr>
              <w:pStyle w:val="Heading2"/>
              <w:contextualSpacing w:val="0"/>
              <w:rPr>
                <w:b w:val="0"/>
                <w:smallCaps/>
                <w:color w:val="595959" w:themeColor="text1" w:themeTint="A6"/>
              </w:rPr>
            </w:pPr>
            <w:r>
              <w:t>diploma</w:t>
            </w:r>
            <w:r w:rsidR="001D0BF1" w:rsidRPr="00CF1A49">
              <w:t xml:space="preserve">, </w:t>
            </w:r>
            <w:r>
              <w:rPr>
                <w:rStyle w:val="SubtleReference"/>
              </w:rPr>
              <w:t>lake howell high school</w:t>
            </w:r>
          </w:p>
        </w:tc>
      </w:tr>
      <w:tr w:rsidR="00F61DF9" w:rsidRPr="00CF1A49" w14:paraId="1F01ABA1" w14:textId="77777777" w:rsidTr="007A51BC">
        <w:trPr>
          <w:trHeight w:val="5"/>
        </w:trPr>
        <w:tc>
          <w:tcPr>
            <w:tcW w:w="8296" w:type="dxa"/>
            <w:tcMar>
              <w:top w:w="216" w:type="dxa"/>
            </w:tcMar>
          </w:tcPr>
          <w:p w14:paraId="1F3DC029" w14:textId="77777777" w:rsidR="00F61DF9" w:rsidRDefault="00F61DF9" w:rsidP="00F61DF9"/>
        </w:tc>
      </w:tr>
    </w:tbl>
    <w:sdt>
      <w:sdtPr>
        <w:alias w:val="Skills:"/>
        <w:tag w:val="Skills:"/>
        <w:id w:val="-1392877668"/>
        <w:placeholder>
          <w:docPart w:val="DA754BB7934F43238CA15D73DE268609"/>
        </w:placeholder>
        <w:temporary/>
        <w:showingPlcHdr/>
        <w15:appearance w15:val="hidden"/>
      </w:sdtPr>
      <w:sdtEndPr/>
      <w:sdtContent>
        <w:p w14:paraId="1E2204F3"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24539770" w14:textId="77777777" w:rsidTr="00CF1A49">
        <w:tc>
          <w:tcPr>
            <w:tcW w:w="4675" w:type="dxa"/>
          </w:tcPr>
          <w:p w14:paraId="1A24A05E" w14:textId="77777777" w:rsidR="001E3120" w:rsidRPr="006E1507" w:rsidRDefault="007327AE" w:rsidP="006E1507">
            <w:pPr>
              <w:pStyle w:val="ListBullet"/>
              <w:contextualSpacing w:val="0"/>
            </w:pPr>
            <w:r>
              <w:t>Very strong at front end web design</w:t>
            </w:r>
          </w:p>
          <w:p w14:paraId="0A28F192" w14:textId="77777777" w:rsidR="001F4E6D" w:rsidRPr="006E1507" w:rsidRDefault="007327AE" w:rsidP="006E1507">
            <w:pPr>
              <w:pStyle w:val="ListBullet"/>
              <w:contextualSpacing w:val="0"/>
            </w:pPr>
            <w:r>
              <w:t>Good knowledge of back end web design</w:t>
            </w:r>
          </w:p>
        </w:tc>
        <w:tc>
          <w:tcPr>
            <w:tcW w:w="4675" w:type="dxa"/>
            <w:tcMar>
              <w:left w:w="360" w:type="dxa"/>
            </w:tcMar>
          </w:tcPr>
          <w:p w14:paraId="5FC82316" w14:textId="77777777" w:rsidR="003A0632" w:rsidRPr="006E1507" w:rsidRDefault="007327AE" w:rsidP="006E1507">
            <w:pPr>
              <w:pStyle w:val="ListBullet"/>
              <w:contextualSpacing w:val="0"/>
            </w:pPr>
            <w:r>
              <w:t>HTML, CSS, JavaScript</w:t>
            </w:r>
            <w:r w:rsidR="00EA30AF">
              <w:t>, NodeJS, Express, MySQL</w:t>
            </w:r>
          </w:p>
          <w:p w14:paraId="1BF6F3E9" w14:textId="77777777" w:rsidR="001E3120" w:rsidRPr="006E1507" w:rsidRDefault="007327AE" w:rsidP="006E1507">
            <w:pPr>
              <w:pStyle w:val="ListBullet"/>
              <w:contextualSpacing w:val="0"/>
            </w:pPr>
            <w:r>
              <w:t>Bootstrap CSS library</w:t>
            </w:r>
          </w:p>
          <w:p w14:paraId="6BF80137" w14:textId="77777777" w:rsidR="001E3120" w:rsidRPr="006E1507" w:rsidRDefault="007327AE" w:rsidP="006E1507">
            <w:pPr>
              <w:pStyle w:val="ListBullet"/>
              <w:contextualSpacing w:val="0"/>
            </w:pPr>
            <w:r>
              <w:t>Materialize and Foundation Frameworks</w:t>
            </w:r>
          </w:p>
        </w:tc>
      </w:tr>
    </w:tbl>
    <w:sdt>
      <w:sdtPr>
        <w:alias w:val="Activities:"/>
        <w:tag w:val="Activities:"/>
        <w:id w:val="1223332893"/>
        <w:placeholder>
          <w:docPart w:val="D3D2B325B4774A0C8293EEA319FC92A6"/>
        </w:placeholder>
        <w:temporary/>
        <w:showingPlcHdr/>
        <w15:appearance w15:val="hidden"/>
      </w:sdtPr>
      <w:sdtEndPr/>
      <w:sdtContent>
        <w:p w14:paraId="35E5724A" w14:textId="77777777" w:rsidR="00AD782D" w:rsidRPr="00CF1A49" w:rsidRDefault="0062312F" w:rsidP="0062312F">
          <w:pPr>
            <w:pStyle w:val="Heading1"/>
          </w:pPr>
          <w:r w:rsidRPr="00CF1A49">
            <w:t>Activities</w:t>
          </w:r>
        </w:p>
      </w:sdtContent>
    </w:sdt>
    <w:p w14:paraId="3E5E491D" w14:textId="77777777" w:rsidR="00B51D1B" w:rsidRPr="006E1507" w:rsidRDefault="007327AE" w:rsidP="006E1507">
      <w:r>
        <w:t>Currently attending UCF Coding Boot Camp for full stack web development. When finished will receive a certificate.</w:t>
      </w:r>
    </w:p>
    <w:sectPr w:rsidR="00B51D1B" w:rsidRPr="006E1507" w:rsidSect="00EA30AF">
      <w:footerReference w:type="default" r:id="rId8"/>
      <w:headerReference w:type="firs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448D9" w14:textId="77777777" w:rsidR="005A487E" w:rsidRDefault="005A487E" w:rsidP="0068194B">
      <w:r>
        <w:separator/>
      </w:r>
    </w:p>
    <w:p w14:paraId="540B9F9F" w14:textId="77777777" w:rsidR="005A487E" w:rsidRDefault="005A487E"/>
    <w:p w14:paraId="5CF77B17" w14:textId="77777777" w:rsidR="005A487E" w:rsidRDefault="005A487E"/>
  </w:endnote>
  <w:endnote w:type="continuationSeparator" w:id="0">
    <w:p w14:paraId="55A5907B" w14:textId="77777777" w:rsidR="005A487E" w:rsidRDefault="005A487E" w:rsidP="0068194B">
      <w:r>
        <w:continuationSeparator/>
      </w:r>
    </w:p>
    <w:p w14:paraId="4BA49AFF" w14:textId="77777777" w:rsidR="005A487E" w:rsidRDefault="005A487E"/>
    <w:p w14:paraId="04DAFA16" w14:textId="77777777" w:rsidR="005A487E" w:rsidRDefault="005A4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2D53CE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9C834" w14:textId="77777777" w:rsidR="005A487E" w:rsidRDefault="005A487E" w:rsidP="0068194B">
      <w:r>
        <w:separator/>
      </w:r>
    </w:p>
    <w:p w14:paraId="4EC21CC6" w14:textId="77777777" w:rsidR="005A487E" w:rsidRDefault="005A487E"/>
    <w:p w14:paraId="07D6C661" w14:textId="77777777" w:rsidR="005A487E" w:rsidRDefault="005A487E"/>
  </w:footnote>
  <w:footnote w:type="continuationSeparator" w:id="0">
    <w:p w14:paraId="6F43517B" w14:textId="77777777" w:rsidR="005A487E" w:rsidRDefault="005A487E" w:rsidP="0068194B">
      <w:r>
        <w:continuationSeparator/>
      </w:r>
    </w:p>
    <w:p w14:paraId="0499C436" w14:textId="77777777" w:rsidR="005A487E" w:rsidRDefault="005A487E"/>
    <w:p w14:paraId="1A090E15" w14:textId="77777777" w:rsidR="005A487E" w:rsidRDefault="005A48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30F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AEEF724" wp14:editId="0C8BCFA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AEEBDE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7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487E"/>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27AE"/>
    <w:rsid w:val="00733E0A"/>
    <w:rsid w:val="0074403D"/>
    <w:rsid w:val="00746D44"/>
    <w:rsid w:val="007538DC"/>
    <w:rsid w:val="00757803"/>
    <w:rsid w:val="0079206B"/>
    <w:rsid w:val="00796076"/>
    <w:rsid w:val="007A51BC"/>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30AF"/>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A46FB"/>
  <w15:chartTrackingRefBased/>
  <w15:docId w15:val="{7EE572D5-F3A3-4923-B52B-B19BD43A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jeff-ambrosini-a0691517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70CD6C80654420890B5CCB2785CDBF"/>
        <w:category>
          <w:name w:val="General"/>
          <w:gallery w:val="placeholder"/>
        </w:category>
        <w:types>
          <w:type w:val="bbPlcHdr"/>
        </w:types>
        <w:behaviors>
          <w:behavior w:val="content"/>
        </w:behaviors>
        <w:guid w:val="{977911E1-6E84-4F14-94A6-5CC0CBF544F8}"/>
      </w:docPartPr>
      <w:docPartBody>
        <w:p w:rsidR="00000000" w:rsidRDefault="00683EB1">
          <w:pPr>
            <w:pStyle w:val="C370CD6C80654420890B5CCB2785CDBF"/>
          </w:pPr>
          <w:r w:rsidRPr="00CF1A49">
            <w:t>·</w:t>
          </w:r>
        </w:p>
      </w:docPartBody>
    </w:docPart>
    <w:docPart>
      <w:docPartPr>
        <w:name w:val="EC6667A6EC4D4ECEB3E285C1361E0975"/>
        <w:category>
          <w:name w:val="General"/>
          <w:gallery w:val="placeholder"/>
        </w:category>
        <w:types>
          <w:type w:val="bbPlcHdr"/>
        </w:types>
        <w:behaviors>
          <w:behavior w:val="content"/>
        </w:behaviors>
        <w:guid w:val="{F2580A71-7A71-4314-877A-BA8B5960C339}"/>
      </w:docPartPr>
      <w:docPartBody>
        <w:p w:rsidR="00000000" w:rsidRDefault="00683EB1">
          <w:pPr>
            <w:pStyle w:val="EC6667A6EC4D4ECEB3E285C1361E0975"/>
          </w:pPr>
          <w:r w:rsidRPr="00CF1A49">
            <w:t>·</w:t>
          </w:r>
        </w:p>
      </w:docPartBody>
    </w:docPart>
    <w:docPart>
      <w:docPartPr>
        <w:name w:val="96E1D392185043FCA7F35E00DB769AD2"/>
        <w:category>
          <w:name w:val="General"/>
          <w:gallery w:val="placeholder"/>
        </w:category>
        <w:types>
          <w:type w:val="bbPlcHdr"/>
        </w:types>
        <w:behaviors>
          <w:behavior w:val="content"/>
        </w:behaviors>
        <w:guid w:val="{A9A49636-34FF-4146-BED1-08F1298D4281}"/>
      </w:docPartPr>
      <w:docPartBody>
        <w:p w:rsidR="00000000" w:rsidRDefault="00683EB1">
          <w:pPr>
            <w:pStyle w:val="96E1D392185043FCA7F35E00DB769AD2"/>
          </w:pPr>
          <w:r w:rsidRPr="00CF1A49">
            <w:t>·</w:t>
          </w:r>
        </w:p>
      </w:docPartBody>
    </w:docPart>
    <w:docPart>
      <w:docPartPr>
        <w:name w:val="9F3C3BE7ABF74A4989D71C92299C5FEC"/>
        <w:category>
          <w:name w:val="General"/>
          <w:gallery w:val="placeholder"/>
        </w:category>
        <w:types>
          <w:type w:val="bbPlcHdr"/>
        </w:types>
        <w:behaviors>
          <w:behavior w:val="content"/>
        </w:behaviors>
        <w:guid w:val="{622F19AE-CC3E-4357-8850-1C6105C23CFF}"/>
      </w:docPartPr>
      <w:docPartBody>
        <w:p w:rsidR="00000000" w:rsidRDefault="00683EB1">
          <w:pPr>
            <w:pStyle w:val="9F3C3BE7ABF74A4989D71C92299C5FEC"/>
          </w:pPr>
          <w:r w:rsidRPr="00CF1A49">
            <w:t>Experience</w:t>
          </w:r>
        </w:p>
      </w:docPartBody>
    </w:docPart>
    <w:docPart>
      <w:docPartPr>
        <w:name w:val="9600AB4261604DD79EEFDCA3C562EEC1"/>
        <w:category>
          <w:name w:val="General"/>
          <w:gallery w:val="placeholder"/>
        </w:category>
        <w:types>
          <w:type w:val="bbPlcHdr"/>
        </w:types>
        <w:behaviors>
          <w:behavior w:val="content"/>
        </w:behaviors>
        <w:guid w:val="{F298AE99-DBC0-4C14-AE3D-17CE745FAC9C}"/>
      </w:docPartPr>
      <w:docPartBody>
        <w:p w:rsidR="00000000" w:rsidRDefault="00683EB1">
          <w:pPr>
            <w:pStyle w:val="9600AB4261604DD79EEFDCA3C562EEC1"/>
          </w:pPr>
          <w:r w:rsidRPr="00CF1A49">
            <w:t>Education</w:t>
          </w:r>
        </w:p>
      </w:docPartBody>
    </w:docPart>
    <w:docPart>
      <w:docPartPr>
        <w:name w:val="DA754BB7934F43238CA15D73DE268609"/>
        <w:category>
          <w:name w:val="General"/>
          <w:gallery w:val="placeholder"/>
        </w:category>
        <w:types>
          <w:type w:val="bbPlcHdr"/>
        </w:types>
        <w:behaviors>
          <w:behavior w:val="content"/>
        </w:behaviors>
        <w:guid w:val="{BCBDF1DD-D38B-43FB-82DF-4513080BC97D}"/>
      </w:docPartPr>
      <w:docPartBody>
        <w:p w:rsidR="00000000" w:rsidRDefault="00683EB1">
          <w:pPr>
            <w:pStyle w:val="DA754BB7934F43238CA15D73DE268609"/>
          </w:pPr>
          <w:r w:rsidRPr="00CF1A49">
            <w:t>Skills</w:t>
          </w:r>
        </w:p>
      </w:docPartBody>
    </w:docPart>
    <w:docPart>
      <w:docPartPr>
        <w:name w:val="D3D2B325B4774A0C8293EEA319FC92A6"/>
        <w:category>
          <w:name w:val="General"/>
          <w:gallery w:val="placeholder"/>
        </w:category>
        <w:types>
          <w:type w:val="bbPlcHdr"/>
        </w:types>
        <w:behaviors>
          <w:behavior w:val="content"/>
        </w:behaviors>
        <w:guid w:val="{24419212-5310-4C5D-8B56-C1B2DD5F67A7}"/>
      </w:docPartPr>
      <w:docPartBody>
        <w:p w:rsidR="00000000" w:rsidRDefault="00683EB1">
          <w:pPr>
            <w:pStyle w:val="D3D2B325B4774A0C8293EEA319FC92A6"/>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056240B8AF4DEEABC26EE521D5DDAB">
    <w:name w:val="9F056240B8AF4DEEABC26EE521D5DDAB"/>
  </w:style>
  <w:style w:type="character" w:styleId="IntenseEmphasis">
    <w:name w:val="Intense Emphasis"/>
    <w:basedOn w:val="DefaultParagraphFont"/>
    <w:uiPriority w:val="2"/>
    <w:rPr>
      <w:b/>
      <w:iCs/>
      <w:color w:val="262626" w:themeColor="text1" w:themeTint="D9"/>
    </w:rPr>
  </w:style>
  <w:style w:type="paragraph" w:customStyle="1" w:styleId="664278F85DF041A4BEDA6064F474C9A3">
    <w:name w:val="664278F85DF041A4BEDA6064F474C9A3"/>
  </w:style>
  <w:style w:type="paragraph" w:customStyle="1" w:styleId="E475C30BB500432FBBB1859A45D6D6CE">
    <w:name w:val="E475C30BB500432FBBB1859A45D6D6CE"/>
  </w:style>
  <w:style w:type="paragraph" w:customStyle="1" w:styleId="C370CD6C80654420890B5CCB2785CDBF">
    <w:name w:val="C370CD6C80654420890B5CCB2785CDBF"/>
  </w:style>
  <w:style w:type="paragraph" w:customStyle="1" w:styleId="DD35AE1D06834C5A9967049B46A7E946">
    <w:name w:val="DD35AE1D06834C5A9967049B46A7E946"/>
  </w:style>
  <w:style w:type="paragraph" w:customStyle="1" w:styleId="D864ED2D1173400DA7F6D61265AC47C9">
    <w:name w:val="D864ED2D1173400DA7F6D61265AC47C9"/>
  </w:style>
  <w:style w:type="paragraph" w:customStyle="1" w:styleId="EC6667A6EC4D4ECEB3E285C1361E0975">
    <w:name w:val="EC6667A6EC4D4ECEB3E285C1361E0975"/>
  </w:style>
  <w:style w:type="paragraph" w:customStyle="1" w:styleId="56CD2D451D90432194D0BD71C022BFC9">
    <w:name w:val="56CD2D451D90432194D0BD71C022BFC9"/>
  </w:style>
  <w:style w:type="paragraph" w:customStyle="1" w:styleId="96E1D392185043FCA7F35E00DB769AD2">
    <w:name w:val="96E1D392185043FCA7F35E00DB769AD2"/>
  </w:style>
  <w:style w:type="paragraph" w:customStyle="1" w:styleId="7B7850B82FA140849DA09638285DE950">
    <w:name w:val="7B7850B82FA140849DA09638285DE950"/>
  </w:style>
  <w:style w:type="paragraph" w:customStyle="1" w:styleId="73FB2D70439C4BD5A9C06584F31D739E">
    <w:name w:val="73FB2D70439C4BD5A9C06584F31D739E"/>
  </w:style>
  <w:style w:type="paragraph" w:customStyle="1" w:styleId="9F3C3BE7ABF74A4989D71C92299C5FEC">
    <w:name w:val="9F3C3BE7ABF74A4989D71C92299C5FEC"/>
  </w:style>
  <w:style w:type="paragraph" w:customStyle="1" w:styleId="A1E3002400A94A5E9E225B81AC41990C">
    <w:name w:val="A1E3002400A94A5E9E225B81AC41990C"/>
  </w:style>
  <w:style w:type="paragraph" w:customStyle="1" w:styleId="1FDD553B083C4357BF2A265A5D01574D">
    <w:name w:val="1FDD553B083C4357BF2A265A5D01574D"/>
  </w:style>
  <w:style w:type="paragraph" w:customStyle="1" w:styleId="482A0566F90844F99567621CEA5DFA62">
    <w:name w:val="482A0566F90844F99567621CEA5DFA62"/>
  </w:style>
  <w:style w:type="character" w:styleId="SubtleReference">
    <w:name w:val="Subtle Reference"/>
    <w:basedOn w:val="DefaultParagraphFont"/>
    <w:uiPriority w:val="10"/>
    <w:qFormat/>
    <w:rPr>
      <w:b/>
      <w:caps w:val="0"/>
      <w:smallCaps/>
      <w:color w:val="595959" w:themeColor="text1" w:themeTint="A6"/>
    </w:rPr>
  </w:style>
  <w:style w:type="paragraph" w:customStyle="1" w:styleId="8B211DBA28604D6083E790DDFDA7958B">
    <w:name w:val="8B211DBA28604D6083E790DDFDA7958B"/>
  </w:style>
  <w:style w:type="paragraph" w:customStyle="1" w:styleId="4DAE67EF9F2448EE9121C6CAEDA11EA9">
    <w:name w:val="4DAE67EF9F2448EE9121C6CAEDA11EA9"/>
  </w:style>
  <w:style w:type="paragraph" w:customStyle="1" w:styleId="B3ADD53CA37B4133AF4B3EF99F3B7C3B">
    <w:name w:val="B3ADD53CA37B4133AF4B3EF99F3B7C3B"/>
  </w:style>
  <w:style w:type="paragraph" w:customStyle="1" w:styleId="89B23D24FBDE45248220516A7DB7779B">
    <w:name w:val="89B23D24FBDE45248220516A7DB7779B"/>
  </w:style>
  <w:style w:type="paragraph" w:customStyle="1" w:styleId="743E2132FB8947A596ACCCFD0E99F431">
    <w:name w:val="743E2132FB8947A596ACCCFD0E99F431"/>
  </w:style>
  <w:style w:type="paragraph" w:customStyle="1" w:styleId="B49782EA8B0745BDA0DBE5D53C3FBF9C">
    <w:name w:val="B49782EA8B0745BDA0DBE5D53C3FBF9C"/>
  </w:style>
  <w:style w:type="paragraph" w:customStyle="1" w:styleId="053519CBB43641F5A89E284F8527DE47">
    <w:name w:val="053519CBB43641F5A89E284F8527DE47"/>
  </w:style>
  <w:style w:type="paragraph" w:customStyle="1" w:styleId="9600AB4261604DD79EEFDCA3C562EEC1">
    <w:name w:val="9600AB4261604DD79EEFDCA3C562EEC1"/>
  </w:style>
  <w:style w:type="paragraph" w:customStyle="1" w:styleId="8B5E1D92C81F4B7B805B68B629216482">
    <w:name w:val="8B5E1D92C81F4B7B805B68B629216482"/>
  </w:style>
  <w:style w:type="paragraph" w:customStyle="1" w:styleId="FC63AFF2186541DEAAE4F01AAB5DB8E7">
    <w:name w:val="FC63AFF2186541DEAAE4F01AAB5DB8E7"/>
  </w:style>
  <w:style w:type="paragraph" w:customStyle="1" w:styleId="78C57EE5F78544C1B5AE784883BF7020">
    <w:name w:val="78C57EE5F78544C1B5AE784883BF7020"/>
  </w:style>
  <w:style w:type="paragraph" w:customStyle="1" w:styleId="DF597950BDFA4DFF8AA006FFA63CF559">
    <w:name w:val="DF597950BDFA4DFF8AA006FFA63CF559"/>
  </w:style>
  <w:style w:type="paragraph" w:customStyle="1" w:styleId="FF204CAA946149AF81163AF48C5172A5">
    <w:name w:val="FF204CAA946149AF81163AF48C5172A5"/>
  </w:style>
  <w:style w:type="paragraph" w:customStyle="1" w:styleId="5AFDC733FEAA4BC2807FBCAB1F5AE94C">
    <w:name w:val="5AFDC733FEAA4BC2807FBCAB1F5AE94C"/>
  </w:style>
  <w:style w:type="paragraph" w:customStyle="1" w:styleId="8FC1EEE54BE34A35B74692716EB09BA6">
    <w:name w:val="8FC1EEE54BE34A35B74692716EB09BA6"/>
  </w:style>
  <w:style w:type="paragraph" w:customStyle="1" w:styleId="B352F1AAA5F14E77AEF7C6F97206F604">
    <w:name w:val="B352F1AAA5F14E77AEF7C6F97206F604"/>
  </w:style>
  <w:style w:type="paragraph" w:customStyle="1" w:styleId="B257FEFD3FE84E72BA9CA3598B10DC16">
    <w:name w:val="B257FEFD3FE84E72BA9CA3598B10DC16"/>
  </w:style>
  <w:style w:type="paragraph" w:customStyle="1" w:styleId="F2BFBCEA7457433588099B9FFB11B4E9">
    <w:name w:val="F2BFBCEA7457433588099B9FFB11B4E9"/>
  </w:style>
  <w:style w:type="paragraph" w:customStyle="1" w:styleId="DA754BB7934F43238CA15D73DE268609">
    <w:name w:val="DA754BB7934F43238CA15D73DE268609"/>
  </w:style>
  <w:style w:type="paragraph" w:customStyle="1" w:styleId="C0C9B296C6F44428B6898A111DDAA0BF">
    <w:name w:val="C0C9B296C6F44428B6898A111DDAA0BF"/>
  </w:style>
  <w:style w:type="paragraph" w:customStyle="1" w:styleId="718C27061A8241B499202ECC783931E5">
    <w:name w:val="718C27061A8241B499202ECC783931E5"/>
  </w:style>
  <w:style w:type="paragraph" w:customStyle="1" w:styleId="5965DB5A6B8C4E61A48C7F5F467678D4">
    <w:name w:val="5965DB5A6B8C4E61A48C7F5F467678D4"/>
  </w:style>
  <w:style w:type="paragraph" w:customStyle="1" w:styleId="EC7A6201396E4902B8FF44CE3CC96B74">
    <w:name w:val="EC7A6201396E4902B8FF44CE3CC96B74"/>
  </w:style>
  <w:style w:type="paragraph" w:customStyle="1" w:styleId="11010D160FF745748E4AB5E5B3CB2AE5">
    <w:name w:val="11010D160FF745748E4AB5E5B3CB2AE5"/>
  </w:style>
  <w:style w:type="paragraph" w:customStyle="1" w:styleId="D3D2B325B4774A0C8293EEA319FC92A6">
    <w:name w:val="D3D2B325B4774A0C8293EEA319FC92A6"/>
  </w:style>
  <w:style w:type="paragraph" w:customStyle="1" w:styleId="79B7D7AB014E467381BF1BBA04515575">
    <w:name w:val="79B7D7AB014E467381BF1BBA04515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39</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Ambrosini</dc:creator>
  <cp:keywords/>
  <dc:description/>
  <cp:lastModifiedBy>Jeffrey Ambrosini</cp:lastModifiedBy>
  <cp:revision>1</cp:revision>
  <dcterms:created xsi:type="dcterms:W3CDTF">2019-04-22T22:04:00Z</dcterms:created>
  <dcterms:modified xsi:type="dcterms:W3CDTF">2019-04-22T22:43:00Z</dcterms:modified>
  <cp:category/>
</cp:coreProperties>
</file>